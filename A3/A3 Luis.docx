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29FB90D2" w14:textId="77777777" w:rsidTr="002D24ED">
        <w:tc>
          <w:tcPr>
            <w:tcW w:w="10577" w:type="dxa"/>
            <w:vMerge w:val="restart"/>
          </w:tcPr>
          <w:p w14:paraId="32ADB352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4CC52E60" w14:textId="594946AA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B16A61" w:rsidRPr="00B16A61">
              <w:t>[</w:t>
            </w:r>
            <w:r w:rsidR="00C8421D">
              <w:t>EFFICIENT MONEY SPENDING</w:t>
            </w:r>
            <w:r w:rsidR="00B16A61" w:rsidRPr="00B16A61">
              <w:t>]</w:t>
            </w:r>
          </w:p>
        </w:tc>
        <w:tc>
          <w:tcPr>
            <w:tcW w:w="5172" w:type="dxa"/>
          </w:tcPr>
          <w:p w14:paraId="4390EDB2" w14:textId="61443604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B16A61" w:rsidRPr="00B16A61">
              <w:t>[</w:t>
            </w:r>
            <w:r w:rsidR="00C8421D">
              <w:t>AUGUST 19</w:t>
            </w:r>
            <w:r w:rsidR="00C8421D" w:rsidRPr="00C8421D">
              <w:rPr>
                <w:vertAlign w:val="superscript"/>
              </w:rPr>
              <w:t>th</w:t>
            </w:r>
            <w:r w:rsidR="00C8421D">
              <w:t>,2020</w:t>
            </w:r>
            <w:r w:rsidR="00B16A61" w:rsidRPr="00B16A61">
              <w:t>]</w:t>
            </w:r>
          </w:p>
        </w:tc>
      </w:tr>
      <w:tr w:rsidR="00344D45" w:rsidRPr="00D0642F" w14:paraId="596989B1" w14:textId="77777777" w:rsidTr="002D24ED">
        <w:tc>
          <w:tcPr>
            <w:tcW w:w="10577" w:type="dxa"/>
            <w:vMerge/>
          </w:tcPr>
          <w:p w14:paraId="32EF82E2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297CF397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3999B961" w14:textId="4079ED2B" w:rsidR="00344D45" w:rsidRPr="00C8421D" w:rsidRDefault="00344D45">
            <w:pPr>
              <w:rPr>
                <w:b/>
                <w:bCs/>
                <w:lang w:val="es-PR"/>
              </w:rPr>
            </w:pPr>
            <w:r w:rsidRPr="00C8421D">
              <w:rPr>
                <w:b/>
                <w:bCs/>
                <w:lang w:val="es-PR"/>
              </w:rPr>
              <w:t xml:space="preserve">Name: </w:t>
            </w:r>
            <w:r w:rsidR="00B16A61" w:rsidRPr="00C8421D">
              <w:rPr>
                <w:lang w:val="es-PR"/>
              </w:rPr>
              <w:t>[</w:t>
            </w:r>
            <w:r w:rsidR="00C8421D" w:rsidRPr="00C8421D">
              <w:rPr>
                <w:lang w:val="es-PR"/>
              </w:rPr>
              <w:t>LUIS D. GONZALEZ SANCHEZ</w:t>
            </w:r>
            <w:r w:rsidR="00B16A61" w:rsidRPr="00C8421D">
              <w:rPr>
                <w:lang w:val="es-PR"/>
              </w:rPr>
              <w:t>]</w:t>
            </w:r>
          </w:p>
        </w:tc>
      </w:tr>
    </w:tbl>
    <w:p w14:paraId="40D421C5" w14:textId="77777777" w:rsidR="00344D45" w:rsidRPr="00C8421D" w:rsidRDefault="00344D45">
      <w:pPr>
        <w:rPr>
          <w:lang w:val="es-P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37C621D0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25204D92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634CAD0F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F97FC2F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54B2417C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5587048B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38BCB0D7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5422E01B" w14:textId="77777777" w:rsidR="003763F5" w:rsidRDefault="003763F5"/>
          <w:p w14:paraId="6CE66033" w14:textId="7F2F497B" w:rsidR="0019003E" w:rsidRDefault="0019003E">
            <w:r>
              <w:t xml:space="preserve">In a world that runs on money, money spending has become one of the main reasons for a person’s downfall. </w:t>
            </w:r>
          </w:p>
          <w:p w14:paraId="35EEB0BC" w14:textId="77777777" w:rsidR="0019003E" w:rsidRDefault="0019003E"/>
          <w:p w14:paraId="77BDE8DA" w14:textId="0D6F3709" w:rsidR="003354FB" w:rsidRPr="003354FB" w:rsidRDefault="0019003E" w:rsidP="003354FB">
            <w:r>
              <w:t xml:space="preserve">According to Debt.org, almost 87% of American families are in debt, raising that debt to a total of $13.86 trillion. Rich </w:t>
            </w:r>
            <w:r w:rsidR="00794A92">
              <w:t>and</w:t>
            </w:r>
            <w:r>
              <w:t xml:space="preserve"> poor, </w:t>
            </w:r>
            <w:r w:rsidR="00D0642F">
              <w:t xml:space="preserve">black </w:t>
            </w:r>
            <w:r w:rsidR="00794A92">
              <w:t>and</w:t>
            </w:r>
            <w:r>
              <w:t xml:space="preserve"> white, young </w:t>
            </w:r>
            <w:r w:rsidR="00794A92">
              <w:t>and</w:t>
            </w:r>
            <w:r>
              <w:t xml:space="preserve"> old, we all have a money spending problem </w:t>
            </w:r>
            <w:r w:rsidR="00EF725E">
              <w:t>that is</w:t>
            </w:r>
            <w:r>
              <w:t xml:space="preserve"> consuming us. 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B9AEBD4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3D54638B" w14:textId="77777777" w:rsidR="00344D45" w:rsidRDefault="00344D45" w:rsidP="00344D45"/>
          <w:p w14:paraId="76EE543F" w14:textId="4AF7317E" w:rsidR="003763F5" w:rsidRDefault="003763F5" w:rsidP="00344D45">
            <w:r>
              <w:t xml:space="preserve">A software </w:t>
            </w:r>
            <w:r w:rsidR="00F61F53">
              <w:t xml:space="preserve">that </w:t>
            </w:r>
            <w:r>
              <w:t>does a financial estimate for you. Said app, will allow you to enter your monthly spending on essentials (food, gas, electricity, tv, internet, even Netflix!) and divide them into a “bills section” and “non-bill essentials”. On th</w:t>
            </w:r>
            <w:r w:rsidR="00F61F53">
              <w:t>e</w:t>
            </w:r>
            <w:r>
              <w:t xml:space="preserve"> bills section, </w:t>
            </w:r>
            <w:r w:rsidR="00D0642F">
              <w:t>you will</w:t>
            </w:r>
            <w:r>
              <w:t xml:space="preserve"> be able to specify when each bill will be due, and the app will send you reminders every</w:t>
            </w:r>
            <w:r w:rsidR="00F61F53">
              <w:t xml:space="preserve"> day</w:t>
            </w:r>
            <w:r>
              <w:t xml:space="preserve"> once the bill is due in a week. Entering your monthly income (if it changes, can be updated), the app will give an estimate of what your budget will look like after paying all those “essentials”.</w:t>
            </w:r>
            <w:r w:rsidR="00F97C5D">
              <w:t xml:space="preserve"> </w:t>
            </w:r>
            <w:r w:rsidR="00F61F53">
              <w:t>You will</w:t>
            </w:r>
            <w:r>
              <w:t xml:space="preserve"> be able to set goals for yourself and based on those goals, the app will advise you into how to spend your money wisely. </w:t>
            </w:r>
          </w:p>
          <w:p w14:paraId="29D05795" w14:textId="62808154" w:rsidR="00D0642F" w:rsidRDefault="00D0642F" w:rsidP="00344D45"/>
        </w:tc>
      </w:tr>
      <w:tr w:rsidR="002D24ED" w14:paraId="6C014459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39D90D69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6E43ECC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0D4A0728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217F2C94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07A7FABA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524A76BA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DB9B084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27B55D7E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73D084AF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0F58E574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60174DD7" w14:textId="77777777" w:rsidR="003763F5" w:rsidRDefault="003763F5" w:rsidP="00344D45"/>
          <w:p w14:paraId="444BF6CF" w14:textId="7E2F9C1C" w:rsidR="00794A92" w:rsidRDefault="00794A92" w:rsidP="00344D45">
            <w:r>
              <w:t>Create a system that helps families keep track of their upcoming bills (mortgage, phone, internet, tv services, etc.), that’s designed to give you a clear understanding of what your budget will look like that month, based on your income</w:t>
            </w:r>
            <w:r w:rsidR="00EF725E">
              <w:t xml:space="preserve"> and counsels you into making smart financial choices. </w:t>
            </w:r>
          </w:p>
          <w:p w14:paraId="02329977" w14:textId="79120B64" w:rsidR="003763F5" w:rsidRPr="00794A92" w:rsidRDefault="003763F5" w:rsidP="00344D45"/>
        </w:tc>
        <w:tc>
          <w:tcPr>
            <w:tcW w:w="1530" w:type="dxa"/>
            <w:tcBorders>
              <w:top w:val="nil"/>
              <w:bottom w:val="nil"/>
            </w:tcBorders>
          </w:tcPr>
          <w:p w14:paraId="6A362319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21532FAE" w14:textId="23864824" w:rsidR="00344D45" w:rsidRDefault="00344D45" w:rsidP="00344D45"/>
        </w:tc>
      </w:tr>
      <w:tr w:rsidR="002D24ED" w14:paraId="0617EC65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6067524E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6CD58E4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3ED82BDF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14C8FA26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5ED4A51F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1ECF8C93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B50B5FA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0261F1BE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0283C92A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62C13DCF" w14:textId="77777777" w:rsidTr="002D24ED">
        <w:tc>
          <w:tcPr>
            <w:tcW w:w="9445" w:type="dxa"/>
            <w:gridSpan w:val="2"/>
          </w:tcPr>
          <w:p w14:paraId="19AA2267" w14:textId="77777777" w:rsidR="003354FB" w:rsidRDefault="003354FB" w:rsidP="00344D45"/>
          <w:p w14:paraId="1DCDD1DF" w14:textId="669267EF" w:rsidR="00344D45" w:rsidRDefault="003354FB" w:rsidP="00344D45">
            <w:r>
              <w:t>The average American family spends an approximate of $5,000 a month, and their average monthly income surpasses that number by only $100.</w:t>
            </w:r>
          </w:p>
          <w:p w14:paraId="56994599" w14:textId="77777777" w:rsidR="003354FB" w:rsidRDefault="003354FB" w:rsidP="00344D45">
            <w:pPr>
              <w:rPr>
                <w:b/>
                <w:bCs/>
                <w:i/>
                <w:iCs/>
              </w:rPr>
            </w:pPr>
          </w:p>
          <w:p w14:paraId="1BCC9531" w14:textId="2792F6A7" w:rsidR="003354FB" w:rsidRDefault="00794A92" w:rsidP="00344D45">
            <w:r>
              <w:t>Our domestic debt crisis comes not only because of low income in the household, but as a vicious cycle of spending more than we have or will have in a near future. Not having a clear understanding of what our debts will subtract f</w:t>
            </w:r>
            <w:r w:rsidR="00F61F53">
              <w:t>rom</w:t>
            </w:r>
            <w:r>
              <w:t xml:space="preserve"> our current income, </w:t>
            </w:r>
            <w:r w:rsidR="003354FB">
              <w:t xml:space="preserve">blinds us from reality and makes us want to spend more. </w:t>
            </w:r>
          </w:p>
          <w:p w14:paraId="63BECF62" w14:textId="0384E186" w:rsidR="00EF725E" w:rsidRPr="00794A92" w:rsidRDefault="00EF725E" w:rsidP="00344D45"/>
        </w:tc>
        <w:tc>
          <w:tcPr>
            <w:tcW w:w="1530" w:type="dxa"/>
            <w:tcBorders>
              <w:top w:val="nil"/>
              <w:bottom w:val="nil"/>
            </w:tcBorders>
          </w:tcPr>
          <w:p w14:paraId="2A26D95D" w14:textId="77777777" w:rsidR="00344D45" w:rsidRDefault="00344D45"/>
        </w:tc>
        <w:tc>
          <w:tcPr>
            <w:tcW w:w="9946" w:type="dxa"/>
            <w:gridSpan w:val="2"/>
          </w:tcPr>
          <w:p w14:paraId="3A7983C7" w14:textId="65C3CC6C" w:rsidR="00344D45" w:rsidRDefault="00344D45" w:rsidP="00344D45"/>
        </w:tc>
      </w:tr>
    </w:tbl>
    <w:p w14:paraId="38F8FE55" w14:textId="718A5F0C" w:rsidR="00B16A61" w:rsidRDefault="00B16A61" w:rsidP="003354FB"/>
    <w:sectPr w:rsidR="00B16A61" w:rsidSect="00C8421D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1D"/>
    <w:rsid w:val="0008081F"/>
    <w:rsid w:val="0019003E"/>
    <w:rsid w:val="002D24ED"/>
    <w:rsid w:val="003354FB"/>
    <w:rsid w:val="00344D45"/>
    <w:rsid w:val="003763F5"/>
    <w:rsid w:val="00794A92"/>
    <w:rsid w:val="00B16A61"/>
    <w:rsid w:val="00C8421D"/>
    <w:rsid w:val="00D0642F"/>
    <w:rsid w:val="00EF725E"/>
    <w:rsid w:val="00F61F53"/>
    <w:rsid w:val="00F9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1042"/>
  <w15:chartTrackingRefBased/>
  <w15:docId w15:val="{509377B3-2492-4779-B9E4-AC14041F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d\OneDrive\Documents\RUM%20Luis\Intro%20to%20Software%20Engineering\A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 Template</Template>
  <TotalTime>60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D. Gonzalez</dc:creator>
  <cp:keywords/>
  <dc:description/>
  <cp:lastModifiedBy>Luis D. Gonzalez</cp:lastModifiedBy>
  <cp:revision>4</cp:revision>
  <dcterms:created xsi:type="dcterms:W3CDTF">2020-08-19T14:23:00Z</dcterms:created>
  <dcterms:modified xsi:type="dcterms:W3CDTF">2020-08-19T15:33:00Z</dcterms:modified>
</cp:coreProperties>
</file>